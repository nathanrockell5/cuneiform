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5000" w:type="pct"/>
        <w:tblInd w:w="5" w:type="dxa"/>
        <w:tblLook w:val="0600" w:firstRow="0" w:lastRow="0" w:firstColumn="0" w:lastColumn="0" w:noHBand="1" w:noVBand="1"/>
        <w:tblDescription w:val="Layout table"/>
      </w:tblPr>
      <w:tblGrid>
        <w:gridCol w:w="1413"/>
        <w:gridCol w:w="4536"/>
        <w:gridCol w:w="3797"/>
      </w:tblGrid>
      <w:tr w:rsidR="00C567E6" w:rsidRPr="00601607" w14:paraId="2D04DF1C" w14:textId="77777777" w:rsidTr="002E4CF0">
        <w:trPr>
          <w:trHeight w:val="1132"/>
        </w:trPr>
        <w:tc>
          <w:tcPr>
            <w:tcW w:w="5949" w:type="dxa"/>
            <w:gridSpan w:val="2"/>
          </w:tcPr>
          <w:p w14:paraId="4BF4C8C7" w14:textId="351CE51F" w:rsidR="00C567E6" w:rsidRPr="00601607" w:rsidRDefault="00C567E6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 w:val="48"/>
                <w:szCs w:val="48"/>
                <w:lang w:bidi="en-GB"/>
              </w:rPr>
              <w:t>{{document_type</w:t>
            </w:r>
            <w:r w:rsidR="009D0C82">
              <w:rPr>
                <w:rFonts w:ascii="Helvetica" w:hAnsi="Helvetica"/>
                <w:b/>
                <w:bCs/>
                <w:noProof/>
                <w:sz w:val="48"/>
                <w:szCs w:val="48"/>
                <w:lang w:bidi="en-GB"/>
              </w:rPr>
              <w:t>: Text</w:t>
            </w:r>
            <w:r w:rsidRPr="00601607">
              <w:rPr>
                <w:rFonts w:ascii="Helvetica" w:hAnsi="Helvetica"/>
                <w:b/>
                <w:bCs/>
                <w:noProof/>
                <w:sz w:val="48"/>
                <w:szCs w:val="48"/>
                <w:lang w:bidi="en-GB"/>
              </w:rPr>
              <w:t>}}</w:t>
            </w:r>
          </w:p>
        </w:tc>
        <w:tc>
          <w:tcPr>
            <w:tcW w:w="3797" w:type="dxa"/>
            <w:vMerge w:val="restart"/>
          </w:tcPr>
          <w:p w14:paraId="26EE2291" w14:textId="205DF23D" w:rsidR="00C567E6" w:rsidRPr="00601607" w:rsidRDefault="00C567E6" w:rsidP="006D0CEB">
            <w:pPr>
              <w:pStyle w:val="Right-alignedtext"/>
              <w:spacing w:line="276" w:lineRule="auto"/>
              <w:jc w:val="center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 logo }}</w:t>
            </w:r>
          </w:p>
          <w:p w14:paraId="72E74311" w14:textId="47E50E34" w:rsidR="00C567E6" w:rsidRPr="00601607" w:rsidRDefault="00C567E6" w:rsidP="009F7DC8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</w:tr>
      <w:tr w:rsidR="00C567E6" w:rsidRPr="00601607" w14:paraId="7A9FE997" w14:textId="77777777" w:rsidTr="00E259E5">
        <w:trPr>
          <w:trHeight w:val="2220"/>
        </w:trPr>
        <w:tc>
          <w:tcPr>
            <w:tcW w:w="1413" w:type="dxa"/>
          </w:tcPr>
          <w:p w14:paraId="51BCC929" w14:textId="77777777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b/>
                <w:bCs/>
                <w:noProof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Cs w:val="18"/>
              </w:rPr>
              <w:t>Date:</w:t>
            </w:r>
          </w:p>
          <w:p w14:paraId="527E1A5C" w14:textId="5FFD5B33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b/>
                <w:bCs/>
                <w:noProof/>
                <w:szCs w:val="18"/>
                <w:lang w:bidi="en-GB"/>
              </w:rPr>
            </w:pPr>
            <w:r w:rsidRPr="00601607">
              <w:rPr>
                <w:rFonts w:ascii="Helvetica" w:hAnsi="Helvetica"/>
                <w:b/>
                <w:bCs/>
                <w:noProof/>
                <w:szCs w:val="18"/>
                <w:lang w:bidi="en-GB"/>
              </w:rPr>
              <w:t>Invoice No:</w:t>
            </w:r>
          </w:p>
          <w:p w14:paraId="4AC62DE9" w14:textId="2AB46061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b/>
                <w:bCs/>
                <w:noProof/>
                <w:szCs w:val="18"/>
                <w:lang w:bidi="en-GB"/>
              </w:rPr>
            </w:pPr>
            <w:r w:rsidRPr="00601607">
              <w:rPr>
                <w:rFonts w:ascii="Helvetica" w:hAnsi="Helvetica"/>
                <w:b/>
                <w:bCs/>
                <w:noProof/>
                <w:szCs w:val="18"/>
                <w:lang w:bidi="en-GB"/>
              </w:rPr>
              <w:t>Client ID:</w:t>
            </w:r>
          </w:p>
          <w:p w14:paraId="52298201" w14:textId="77777777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b/>
                <w:bCs/>
                <w:noProof/>
                <w:szCs w:val="18"/>
                <w:lang w:bidi="en-GB"/>
              </w:rPr>
            </w:pPr>
          </w:p>
          <w:p w14:paraId="2FDC3277" w14:textId="77777777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b/>
                <w:bCs/>
                <w:noProof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Cs w:val="18"/>
              </w:rPr>
              <w:t xml:space="preserve">F.T.A.O: </w:t>
            </w:r>
          </w:p>
          <w:p w14:paraId="6CFAE14A" w14:textId="25008899" w:rsidR="006A4BA0" w:rsidRPr="00601607" w:rsidRDefault="006A4BA0" w:rsidP="00536275">
            <w:pPr>
              <w:spacing w:line="276" w:lineRule="auto"/>
              <w:rPr>
                <w:rFonts w:ascii="Helvetica" w:hAnsi="Helvetica"/>
                <w:b/>
                <w:bCs/>
                <w:noProof/>
                <w:sz w:val="18"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 w:val="18"/>
                <w:szCs w:val="18"/>
              </w:rPr>
              <w:t>Email:</w:t>
            </w:r>
          </w:p>
          <w:p w14:paraId="2D88CB82" w14:textId="1F0063A1" w:rsidR="00C567E6" w:rsidRPr="00601607" w:rsidRDefault="00C567E6" w:rsidP="00536275">
            <w:pPr>
              <w:spacing w:line="276" w:lineRule="auto"/>
              <w:rPr>
                <w:rFonts w:ascii="Helvetica" w:hAnsi="Helvetica"/>
                <w:b/>
                <w:bCs/>
                <w:noProof/>
                <w:sz w:val="18"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 w:val="18"/>
                <w:szCs w:val="18"/>
              </w:rPr>
              <w:t>Company:</w:t>
            </w:r>
          </w:p>
          <w:p w14:paraId="2C1DA186" w14:textId="08CD871C" w:rsidR="00C567E6" w:rsidRPr="00601607" w:rsidRDefault="00C567E6" w:rsidP="00536275">
            <w:pPr>
              <w:spacing w:line="276" w:lineRule="auto"/>
              <w:rPr>
                <w:rFonts w:ascii="Helvetica" w:hAnsi="Helvetica"/>
                <w:noProof/>
                <w:sz w:val="18"/>
                <w:szCs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sz w:val="18"/>
                <w:szCs w:val="18"/>
              </w:rPr>
              <w:t>Address:</w:t>
            </w:r>
          </w:p>
        </w:tc>
        <w:tc>
          <w:tcPr>
            <w:tcW w:w="4536" w:type="dxa"/>
          </w:tcPr>
          <w:p w14:paraId="5E3F40DC" w14:textId="62ACA8F3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  <w:lang w:bidi="en-GB"/>
              </w:rPr>
              <w:t>{{date</w:t>
            </w:r>
            <w:r w:rsidR="006A0723">
              <w:rPr>
                <w:rFonts w:ascii="Helvetica" w:hAnsi="Helvetica"/>
                <w:noProof/>
                <w:szCs w:val="18"/>
                <w:lang w:bidi="en-GB"/>
              </w:rPr>
              <w:t>: Date</w:t>
            </w:r>
            <w:r w:rsidRPr="00601607">
              <w:rPr>
                <w:rFonts w:ascii="Helvetica" w:hAnsi="Helvetica"/>
                <w:noProof/>
                <w:szCs w:val="18"/>
                <w:lang w:bidi="en-GB"/>
              </w:rPr>
              <w:t>}}</w:t>
            </w:r>
          </w:p>
          <w:p w14:paraId="3BA80D91" w14:textId="4B5C0A88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{{document_number</w:t>
            </w:r>
            <w:r w:rsidR="00721BE5">
              <w:rPr>
                <w:rFonts w:ascii="Helvetica" w:hAnsi="Helvetica"/>
                <w:noProof/>
                <w:szCs w:val="18"/>
              </w:rPr>
              <w:t xml:space="preserve">: </w:t>
            </w:r>
            <w:r w:rsidR="008C6BA9">
              <w:rPr>
                <w:rFonts w:ascii="Helvetica" w:hAnsi="Helvetica"/>
                <w:noProof/>
                <w:szCs w:val="18"/>
              </w:rPr>
              <w:t>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1A312DCB" w14:textId="5D45567B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{{client_id</w:t>
            </w:r>
            <w:r w:rsidR="004810F8">
              <w:rPr>
                <w:rFonts w:ascii="Helvetica" w:hAnsi="Helvetica"/>
                <w:noProof/>
                <w:szCs w:val="18"/>
              </w:rPr>
              <w:t>: 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391D3EC1" w14:textId="77777777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  <w:lang w:bidi="en-GB"/>
              </w:rPr>
            </w:pPr>
          </w:p>
          <w:p w14:paraId="0629AB0F" w14:textId="23B56373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{{client_name</w:t>
            </w:r>
            <w:r w:rsidR="00F663CF">
              <w:rPr>
                <w:rFonts w:ascii="Helvetica" w:hAnsi="Helvetica"/>
                <w:noProof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325C6E4E" w14:textId="2E0CCC2A" w:rsidR="006A4BA0" w:rsidRPr="00601607" w:rsidRDefault="006A4BA0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{{client_email</w:t>
            </w:r>
            <w:r w:rsidR="004A7700">
              <w:rPr>
                <w:rFonts w:ascii="Helvetica" w:hAnsi="Helvetica"/>
                <w:noProof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07941C0B" w14:textId="206B07CE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{{client_company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5804914F" w14:textId="2B06F6E5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{{client_street_address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szCs w:val="18"/>
              </w:rPr>
              <w:t>}},</w:t>
            </w:r>
          </w:p>
          <w:p w14:paraId="4479A219" w14:textId="23A35E09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{{client_city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="00C72534" w:rsidRPr="00601607">
              <w:rPr>
                <w:rFonts w:ascii="Helvetica" w:hAnsi="Helvetica"/>
                <w:noProof/>
                <w:szCs w:val="18"/>
              </w:rPr>
              <w:t xml:space="preserve"> </w:t>
            </w:r>
            <w:r w:rsidRPr="00601607">
              <w:rPr>
                <w:rFonts w:ascii="Helvetica" w:hAnsi="Helvetica"/>
                <w:noProof/>
                <w:szCs w:val="18"/>
              </w:rPr>
              <w:t>}},</w:t>
            </w:r>
          </w:p>
          <w:p w14:paraId="42477032" w14:textId="4317A89F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{{client_state_province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="00C72534" w:rsidRPr="00601607">
              <w:rPr>
                <w:rFonts w:ascii="Helvetica" w:hAnsi="Helvetica"/>
                <w:noProof/>
                <w:szCs w:val="18"/>
              </w:rPr>
              <w:t xml:space="preserve"> </w:t>
            </w:r>
            <w:r w:rsidRPr="00601607">
              <w:rPr>
                <w:rFonts w:ascii="Helvetica" w:hAnsi="Helvetica"/>
                <w:noProof/>
                <w:szCs w:val="18"/>
              </w:rPr>
              <w:t xml:space="preserve">}} </w:t>
            </w:r>
          </w:p>
          <w:p w14:paraId="730E3AAA" w14:textId="6649A068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{{client_postal_code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="00C72534" w:rsidRPr="00601607">
              <w:rPr>
                <w:rFonts w:ascii="Helvetica" w:hAnsi="Helvetica"/>
                <w:noProof/>
                <w:szCs w:val="18"/>
              </w:rPr>
              <w:t xml:space="preserve"> 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1B420C37" w14:textId="3CAA2157" w:rsidR="00C567E6" w:rsidRPr="00601607" w:rsidRDefault="00C567E6" w:rsidP="00536275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{{client_country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="00C72534" w:rsidRPr="00601607">
              <w:rPr>
                <w:rFonts w:ascii="Helvetica" w:hAnsi="Helvetica"/>
                <w:noProof/>
                <w:szCs w:val="18"/>
              </w:rPr>
              <w:t xml:space="preserve"> 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</w:tc>
        <w:tc>
          <w:tcPr>
            <w:tcW w:w="3797" w:type="dxa"/>
            <w:vMerge/>
          </w:tcPr>
          <w:p w14:paraId="07CA6561" w14:textId="5604A75A" w:rsidR="00C567E6" w:rsidRPr="00601607" w:rsidRDefault="00C567E6" w:rsidP="00FE4A03">
            <w:pPr>
              <w:tabs>
                <w:tab w:val="left" w:pos="1108"/>
              </w:tabs>
              <w:spacing w:line="276" w:lineRule="auto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Light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  <w:tblDescription w:val="Layout table"/>
      </w:tblPr>
      <w:tblGrid>
        <w:gridCol w:w="4106"/>
        <w:gridCol w:w="1843"/>
        <w:gridCol w:w="1701"/>
        <w:gridCol w:w="2096"/>
      </w:tblGrid>
      <w:tr w:rsidR="006B351F" w:rsidRPr="00601607" w14:paraId="09F8C3EE" w14:textId="77777777" w:rsidTr="00601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0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19A96785" w14:textId="77777777" w:rsidR="006B351F" w:rsidRPr="00601607" w:rsidRDefault="006B351F" w:rsidP="00FB2524">
            <w:pPr>
              <w:pStyle w:val="Heading1"/>
              <w:spacing w:line="276" w:lineRule="auto"/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</w:pPr>
            <w:r w:rsidRPr="00601607"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  <w:t>Items: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F95AEC" w14:textId="19247EAA" w:rsidR="006B351F" w:rsidRPr="00601607" w:rsidRDefault="006B351F" w:rsidP="009D0FE6">
            <w:pPr>
              <w:pStyle w:val="Heading1"/>
              <w:spacing w:line="276" w:lineRule="auto"/>
              <w:jc w:val="right"/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</w:pPr>
            <w:r w:rsidRPr="00601607"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  <w:t>Unit Price</w:t>
            </w:r>
            <w:r w:rsidR="005D25AD" w:rsidRPr="00601607"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5137A13" w14:textId="5529D5BB" w:rsidR="006B351F" w:rsidRPr="00601607" w:rsidRDefault="006B351F" w:rsidP="009D0FE6">
            <w:pPr>
              <w:pStyle w:val="Heading1"/>
              <w:spacing w:line="276" w:lineRule="auto"/>
              <w:jc w:val="right"/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</w:pPr>
            <w:r w:rsidRPr="00601607"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  <w:t>Quantity: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373F1441" w14:textId="262B1935" w:rsidR="006B351F" w:rsidRPr="00601607" w:rsidRDefault="006B351F" w:rsidP="00E429E1">
            <w:pPr>
              <w:pStyle w:val="Heading1"/>
              <w:spacing w:line="276" w:lineRule="auto"/>
              <w:jc w:val="right"/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</w:pPr>
            <w:r w:rsidRPr="00601607">
              <w:rPr>
                <w:rFonts w:ascii="Helvetica" w:hAnsi="Helvetica" w:cs="Times New Roman"/>
                <w:bCs w:val="0"/>
                <w:noProof/>
                <w:sz w:val="18"/>
                <w:szCs w:val="18"/>
              </w:rPr>
              <w:t>Cost ({{currency}}):</w:t>
            </w:r>
          </w:p>
        </w:tc>
      </w:tr>
      <w:tr w:rsidR="00DD54E4" w:rsidRPr="00601607" w14:paraId="29523EC6" w14:textId="77777777" w:rsidTr="00601607">
        <w:trPr>
          <w:trHeight w:val="290"/>
        </w:trPr>
        <w:tc>
          <w:tcPr>
            <w:tcW w:w="4106" w:type="dxa"/>
            <w:tcBorders>
              <w:top w:val="single" w:sz="4" w:space="0" w:color="auto"/>
              <w:bottom w:val="nil"/>
              <w:right w:val="nil"/>
            </w:tcBorders>
          </w:tcPr>
          <w:p w14:paraId="66960E02" w14:textId="7FD6A21A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color w:val="FF0000"/>
                <w:szCs w:val="18"/>
              </w:rPr>
              <w:t>{{%tr for item in items %}}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2F22D" w14:textId="77777777" w:rsidR="00DD54E4" w:rsidRPr="00601607" w:rsidRDefault="00DD54E4" w:rsidP="009D0FE6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7DC533" w14:textId="3921F078" w:rsidR="00DD54E4" w:rsidRPr="00601607" w:rsidRDefault="00DD54E4" w:rsidP="009D0FE6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4C02FA89" w14:textId="77777777" w:rsidR="00DD54E4" w:rsidRPr="00601607" w:rsidRDefault="00DD54E4" w:rsidP="00FB2524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</w:tr>
      <w:tr w:rsidR="00DD54E4" w:rsidRPr="00601607" w14:paraId="4FE93D7C" w14:textId="77777777" w:rsidTr="00601607">
        <w:trPr>
          <w:trHeight w:val="290"/>
        </w:trPr>
        <w:tc>
          <w:tcPr>
            <w:tcW w:w="4106" w:type="dxa"/>
            <w:tcBorders>
              <w:top w:val="nil"/>
              <w:bottom w:val="nil"/>
              <w:right w:val="nil"/>
            </w:tcBorders>
          </w:tcPr>
          <w:p w14:paraId="60067807" w14:textId="7F160558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{{item[‘</w:t>
            </w:r>
            <w:r w:rsidR="00FC7C42">
              <w:rPr>
                <w:rFonts w:ascii="Helvetica" w:hAnsi="Helvetica"/>
                <w:noProof/>
                <w:szCs w:val="18"/>
              </w:rPr>
              <w:t>name</w:t>
            </w:r>
            <w:r w:rsidRPr="00601607">
              <w:rPr>
                <w:rFonts w:ascii="Helvetica" w:hAnsi="Helvetica"/>
                <w:noProof/>
                <w:szCs w:val="18"/>
              </w:rPr>
              <w:t>’]</w:t>
            </w:r>
            <w:r w:rsidR="00C72534">
              <w:rPr>
                <w:rFonts w:ascii="Helvetica" w:hAnsi="Helvetica"/>
                <w:noProof/>
                <w:szCs w:val="18"/>
              </w:rPr>
              <w:t>: Text</w:t>
            </w:r>
            <w:r w:rsidR="00C72534" w:rsidRPr="00601607">
              <w:rPr>
                <w:rFonts w:ascii="Helvetica" w:hAnsi="Helvetica"/>
                <w:noProof/>
                <w:szCs w:val="18"/>
              </w:rPr>
              <w:t xml:space="preserve"> 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  <w:p w14:paraId="6EAA9376" w14:textId="73378F03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color w:val="262626" w:themeColor="text1" w:themeTint="D9"/>
                <w:sz w:val="15"/>
                <w:szCs w:val="15"/>
              </w:rPr>
              <w:t>{{item[‘note’]}}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E77621" w14:textId="6DAB8927" w:rsidR="00DD54E4" w:rsidRPr="00601607" w:rsidRDefault="00DD54E4" w:rsidP="009D0FE6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{{item[‘unit_price’]</w:t>
            </w:r>
            <w:r w:rsidR="00C72534">
              <w:rPr>
                <w:rFonts w:ascii="Helvetica" w:hAnsi="Helvetica"/>
                <w:noProof/>
                <w:szCs w:val="18"/>
              </w:rPr>
              <w:t xml:space="preserve"> </w:t>
            </w:r>
            <w:r w:rsidR="00C72534">
              <w:rPr>
                <w:rFonts w:ascii="Helvetica" w:hAnsi="Helvetica"/>
                <w:noProof/>
                <w:szCs w:val="18"/>
              </w:rPr>
              <w:t xml:space="preserve">: </w:t>
            </w:r>
            <w:r w:rsidR="00C72534">
              <w:rPr>
                <w:rFonts w:ascii="Helvetica" w:hAnsi="Helvetica"/>
                <w:noProof/>
                <w:szCs w:val="18"/>
              </w:rPr>
              <w:t>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18CBDD" w14:textId="1EEA9D51" w:rsidR="00DD54E4" w:rsidRPr="00601607" w:rsidRDefault="00DD54E4" w:rsidP="009D0FE6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{{item[‘quantity’]</w:t>
            </w:r>
            <w:r w:rsidR="0090763F">
              <w:rPr>
                <w:rFonts w:ascii="Helvetica" w:hAnsi="Helvetica"/>
                <w:noProof/>
                <w:szCs w:val="18"/>
              </w:rPr>
              <w:t>: 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2C518F0A" w14:textId="72D61486" w:rsidR="00DD54E4" w:rsidRPr="00601607" w:rsidRDefault="00DD54E4" w:rsidP="00FB2524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{{item[‘net_amount’]</w:t>
            </w:r>
            <w:r w:rsidR="00226066">
              <w:rPr>
                <w:rFonts w:ascii="Helvetica" w:hAnsi="Helvetica"/>
                <w:noProof/>
                <w:szCs w:val="18"/>
              </w:rPr>
              <w:t>:Number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</w:tc>
      </w:tr>
      <w:tr w:rsidR="00DD54E4" w:rsidRPr="00601607" w14:paraId="4FDA57BC" w14:textId="77777777" w:rsidTr="00601607">
        <w:trPr>
          <w:trHeight w:val="290"/>
        </w:trPr>
        <w:tc>
          <w:tcPr>
            <w:tcW w:w="4106" w:type="dxa"/>
            <w:tcBorders>
              <w:top w:val="nil"/>
              <w:bottom w:val="single" w:sz="4" w:space="0" w:color="auto"/>
              <w:right w:val="nil"/>
            </w:tcBorders>
          </w:tcPr>
          <w:p w14:paraId="6663521B" w14:textId="4C45D846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color w:val="FF0000"/>
                <w:szCs w:val="18"/>
              </w:rPr>
              <w:t>{{%tr endfor %}}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3317D" w14:textId="77777777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69969" w14:textId="0FAB8AA9" w:rsidR="00DD54E4" w:rsidRPr="00601607" w:rsidRDefault="00DD54E4" w:rsidP="00FB2524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szCs w:val="18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31882AAF" w14:textId="77777777" w:rsidR="00DD54E4" w:rsidRPr="00601607" w:rsidRDefault="00DD54E4" w:rsidP="00FB2524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</w:tr>
      <w:tr w:rsidR="006B351F" w:rsidRPr="00601607" w14:paraId="186BB882" w14:textId="77777777" w:rsidTr="00601607">
        <w:trPr>
          <w:trHeight w:val="290"/>
        </w:trPr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58F53" w14:textId="17A90AA8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ED864" w14:textId="77777777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Cs/>
                <w:noProof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5BFD2" w14:textId="06BE55D1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bCs/>
                <w:noProof/>
                <w:szCs w:val="18"/>
              </w:rPr>
              <w:t>Subtotal: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7B1CBC2B" w14:textId="4647DF5D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noProof/>
                <w:szCs w:val="18"/>
              </w:rPr>
            </w:pPr>
            <w:r w:rsidRPr="00601607">
              <w:rPr>
                <w:rFonts w:ascii="Helvetica" w:hAnsi="Helvetica"/>
                <w:noProof/>
                <w:szCs w:val="18"/>
              </w:rPr>
              <w:t>{{net_amount</w:t>
            </w:r>
            <w:r w:rsidR="007D0DAC">
              <w:rPr>
                <w:rFonts w:ascii="Helvetica" w:hAnsi="Helvetica"/>
                <w:noProof/>
                <w:szCs w:val="18"/>
              </w:rPr>
              <w:t>: Number</w:t>
            </w:r>
            <w:r w:rsidRPr="00601607">
              <w:rPr>
                <w:rFonts w:ascii="Helvetica" w:hAnsi="Helvetica"/>
                <w:noProof/>
                <w:szCs w:val="18"/>
              </w:rPr>
              <w:t>}}</w:t>
            </w:r>
          </w:p>
        </w:tc>
      </w:tr>
      <w:tr w:rsidR="006B351F" w:rsidRPr="00601607" w14:paraId="4A1371C5" w14:textId="77777777" w:rsidTr="00601607">
        <w:trPr>
          <w:trHeight w:val="290"/>
        </w:trPr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FB3C1" w14:textId="4B0A8CFF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Cs/>
                <w:noProof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2532" w14:textId="77777777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Cs/>
                <w:noProof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04FF0" w14:textId="3BF04746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Cs/>
                <w:noProof/>
                <w:szCs w:val="18"/>
              </w:rPr>
            </w:pPr>
            <w:r w:rsidRPr="00601607">
              <w:rPr>
                <w:rFonts w:ascii="Helvetica" w:hAnsi="Helvetica"/>
                <w:bCs/>
                <w:noProof/>
                <w:szCs w:val="18"/>
              </w:rPr>
              <w:t>VAT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603771BE" w14:textId="2D076716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Cs/>
                <w:noProof/>
                <w:szCs w:val="18"/>
              </w:rPr>
            </w:pPr>
            <w:r w:rsidRPr="00601607">
              <w:rPr>
                <w:rFonts w:ascii="Helvetica" w:hAnsi="Helvetica"/>
                <w:bCs/>
                <w:noProof/>
                <w:szCs w:val="18"/>
              </w:rPr>
              <w:t>{{vat_percentage</w:t>
            </w:r>
            <w:r w:rsidR="00CC739D">
              <w:rPr>
                <w:rFonts w:ascii="Helvetica" w:hAnsi="Helvetica"/>
                <w:bCs/>
                <w:noProof/>
                <w:szCs w:val="18"/>
              </w:rPr>
              <w:t>: Number</w:t>
            </w:r>
            <w:r w:rsidRPr="00601607">
              <w:rPr>
                <w:rFonts w:ascii="Helvetica" w:hAnsi="Helvetica"/>
                <w:bCs/>
                <w:noProof/>
                <w:szCs w:val="18"/>
              </w:rPr>
              <w:t>}}</w:t>
            </w:r>
          </w:p>
        </w:tc>
      </w:tr>
      <w:tr w:rsidR="006B351F" w:rsidRPr="00601607" w14:paraId="3A93A262" w14:textId="77777777" w:rsidTr="00601607">
        <w:trPr>
          <w:trHeight w:val="290"/>
        </w:trPr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E6AF7" w14:textId="6ECFF4CA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/>
                <w:noProof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487CA" w14:textId="77777777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/>
                <w:noProof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86414" w14:textId="56FE9DB2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/>
                <w:noProof/>
                <w:szCs w:val="18"/>
              </w:rPr>
            </w:pPr>
            <w:r w:rsidRPr="00601607">
              <w:rPr>
                <w:rFonts w:ascii="Helvetica" w:hAnsi="Helvetica"/>
                <w:b/>
                <w:noProof/>
                <w:szCs w:val="18"/>
              </w:rPr>
              <w:t>Total: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7AD438CA" w14:textId="662F858E" w:rsidR="006B351F" w:rsidRPr="00601607" w:rsidRDefault="006B351F" w:rsidP="000C0493">
            <w:pPr>
              <w:pStyle w:val="Right-alignedtext"/>
              <w:spacing w:line="276" w:lineRule="auto"/>
              <w:rPr>
                <w:rFonts w:ascii="Helvetica" w:hAnsi="Helvetica"/>
                <w:b/>
                <w:noProof/>
                <w:szCs w:val="18"/>
              </w:rPr>
            </w:pPr>
            <w:r w:rsidRPr="00601607">
              <w:rPr>
                <w:rFonts w:ascii="Helvetica" w:hAnsi="Helvetica"/>
                <w:bCs/>
                <w:noProof/>
                <w:szCs w:val="18"/>
              </w:rPr>
              <w:t>{{currency</w:t>
            </w:r>
            <w:r w:rsidR="00242588">
              <w:rPr>
                <w:rFonts w:ascii="Helvetica" w:hAnsi="Helvetica"/>
                <w:bCs/>
                <w:noProof/>
                <w:szCs w:val="18"/>
              </w:rPr>
              <w:t>: Text</w:t>
            </w:r>
            <w:r w:rsidRPr="00601607">
              <w:rPr>
                <w:rFonts w:ascii="Helvetica" w:hAnsi="Helvetica"/>
                <w:bCs/>
                <w:noProof/>
                <w:szCs w:val="18"/>
              </w:rPr>
              <w:t>}</w:t>
            </w:r>
            <w:r w:rsidR="00A93240" w:rsidRPr="00601607">
              <w:rPr>
                <w:rFonts w:ascii="Helvetica" w:hAnsi="Helvetica"/>
                <w:bCs/>
                <w:noProof/>
                <w:szCs w:val="18"/>
              </w:rPr>
              <w:t xml:space="preserve">} </w:t>
            </w:r>
            <w:r w:rsidRPr="00601607">
              <w:rPr>
                <w:rFonts w:ascii="Helvetica" w:hAnsi="Helvetica"/>
                <w:b/>
                <w:noProof/>
                <w:szCs w:val="18"/>
              </w:rPr>
              <w:t>{{gross_amount</w:t>
            </w:r>
            <w:r w:rsidR="00932A0B">
              <w:rPr>
                <w:rFonts w:ascii="Helvetica" w:hAnsi="Helvetica"/>
                <w:b/>
                <w:noProof/>
                <w:szCs w:val="18"/>
              </w:rPr>
              <w:t>: Number</w:t>
            </w:r>
            <w:r w:rsidRPr="00601607">
              <w:rPr>
                <w:rFonts w:ascii="Helvetica" w:hAnsi="Helvetica"/>
                <w:b/>
                <w:noProof/>
                <w:szCs w:val="18"/>
              </w:rPr>
              <w:t>}}</w:t>
            </w:r>
          </w:p>
        </w:tc>
      </w:tr>
    </w:tbl>
    <w:p w14:paraId="6CD87FB4" w14:textId="77777777" w:rsidR="0075021F" w:rsidRPr="00601607" w:rsidRDefault="0075021F" w:rsidP="0075021F">
      <w:pPr>
        <w:pStyle w:val="ContactInfo"/>
        <w:spacing w:before="0" w:line="276" w:lineRule="auto"/>
        <w:jc w:val="left"/>
        <w:rPr>
          <w:rFonts w:ascii="Helvetica" w:hAnsi="Helvetica"/>
          <w:noProof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1"/>
      </w:tblGrid>
      <w:tr w:rsidR="001A236A" w:rsidRPr="00601607" w14:paraId="0E1DDE23" w14:textId="77777777" w:rsidTr="005076F9">
        <w:trPr>
          <w:trHeight w:val="91"/>
        </w:trPr>
        <w:tc>
          <w:tcPr>
            <w:tcW w:w="9736" w:type="dxa"/>
            <w:gridSpan w:val="2"/>
          </w:tcPr>
          <w:p w14:paraId="707D3317" w14:textId="365ED161" w:rsidR="00BB1861" w:rsidRPr="00601607" w:rsidRDefault="001A236A" w:rsidP="00397A0D">
            <w:pPr>
              <w:pStyle w:val="HTMLPreformatted"/>
              <w:textAlignment w:val="baseline"/>
              <w:rPr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</w:pPr>
            <w:r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{%</w:t>
            </w:r>
            <w:r w:rsidR="009B11E5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p</w:t>
            </w:r>
            <w:r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01607">
              <w:rPr>
                <w:rStyle w:val="hljs-keyword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if</w:t>
            </w:r>
            <w:r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="00F665D0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document_type</w:t>
            </w:r>
            <w:proofErr w:type="spellEnd"/>
            <w:r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 xml:space="preserve"> == </w:t>
            </w:r>
            <w:r w:rsidR="00565439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‘</w:t>
            </w:r>
            <w:r w:rsidR="00F665D0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>I</w:t>
            </w:r>
            <w:r w:rsidR="00F665D0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</w:rPr>
              <w:t>nvoice</w:t>
            </w:r>
            <w:r w:rsidR="00565439"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</w:rPr>
              <w:t>’</w:t>
            </w:r>
            <w:r w:rsidRPr="00601607">
              <w:rPr>
                <w:rStyle w:val="HTMLCode"/>
                <w:rFonts w:ascii="Helvetica" w:hAnsi="Helvetica"/>
                <w:color w:val="FF0000"/>
                <w:sz w:val="18"/>
                <w:szCs w:val="18"/>
                <w:bdr w:val="none" w:sz="0" w:space="0" w:color="auto" w:frame="1"/>
              </w:rPr>
              <w:t xml:space="preserve"> %} </w:t>
            </w:r>
          </w:p>
        </w:tc>
      </w:tr>
      <w:tr w:rsidR="0075021F" w:rsidRPr="00601607" w14:paraId="101731D0" w14:textId="77777777" w:rsidTr="00341672">
        <w:trPr>
          <w:trHeight w:val="1643"/>
        </w:trPr>
        <w:tc>
          <w:tcPr>
            <w:tcW w:w="1985" w:type="dxa"/>
          </w:tcPr>
          <w:p w14:paraId="6674F00D" w14:textId="69A82D7A" w:rsidR="0075021F" w:rsidRPr="00601607" w:rsidRDefault="0075021F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Bank:</w:t>
            </w:r>
          </w:p>
          <w:p w14:paraId="2F2A0E52" w14:textId="77777777" w:rsidR="0075021F" w:rsidRPr="00601607" w:rsidRDefault="0075021F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 xml:space="preserve">Account Name: </w:t>
            </w:r>
          </w:p>
          <w:p w14:paraId="7B743355" w14:textId="77777777" w:rsidR="0075021F" w:rsidRPr="00601607" w:rsidRDefault="0075021F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 xml:space="preserve">Account No: </w:t>
            </w:r>
          </w:p>
          <w:p w14:paraId="7D77F360" w14:textId="77777777" w:rsidR="00DA7F3D" w:rsidRPr="00601607" w:rsidRDefault="0075021F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 xml:space="preserve">Sort Code: </w:t>
            </w:r>
          </w:p>
          <w:p w14:paraId="19E512A4" w14:textId="77777777" w:rsidR="009802E2" w:rsidRPr="00601607" w:rsidRDefault="009802E2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IBAN:</w:t>
            </w:r>
          </w:p>
          <w:p w14:paraId="33E23206" w14:textId="1A514371" w:rsidR="003C455D" w:rsidRPr="00601607" w:rsidRDefault="003F1658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SWIFT</w:t>
            </w:r>
            <w:r w:rsidR="0096442A" w:rsidRPr="00601607">
              <w:rPr>
                <w:rFonts w:ascii="Helvetica" w:hAnsi="Helvetica"/>
                <w:noProof/>
                <w:sz w:val="18"/>
              </w:rPr>
              <w:t>:</w:t>
            </w:r>
          </w:p>
        </w:tc>
        <w:tc>
          <w:tcPr>
            <w:tcW w:w="7751" w:type="dxa"/>
          </w:tcPr>
          <w:p w14:paraId="07A5EA9F" w14:textId="20370C13" w:rsidR="0075021F" w:rsidRPr="00601607" w:rsidRDefault="00D00E77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</w:t>
            </w:r>
            <w:r w:rsidR="00C4484C" w:rsidRPr="00601607">
              <w:rPr>
                <w:rFonts w:ascii="Helvetica" w:hAnsi="Helvetica"/>
                <w:noProof/>
                <w:sz w:val="18"/>
              </w:rPr>
              <w:t>{</w:t>
            </w:r>
            <w:r w:rsidRPr="00601607">
              <w:rPr>
                <w:rFonts w:ascii="Helvetica" w:hAnsi="Helvetica"/>
                <w:noProof/>
                <w:sz w:val="18"/>
              </w:rPr>
              <w:t>bank_name</w:t>
            </w:r>
            <w:r w:rsidR="008A7E9E">
              <w:rPr>
                <w:rFonts w:ascii="Helvetica" w:hAnsi="Helvetica"/>
                <w:noProof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sz w:val="18"/>
              </w:rPr>
              <w:t>}}</w:t>
            </w:r>
          </w:p>
          <w:p w14:paraId="03269275" w14:textId="2D7C0FFD" w:rsidR="0075021F" w:rsidRPr="00601607" w:rsidRDefault="00590C6A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{{bank_account_</w:t>
            </w:r>
            <w:r w:rsidR="00183D34" w:rsidRPr="00601607">
              <w:rPr>
                <w:rFonts w:ascii="Helvetica" w:hAnsi="Helvetica"/>
                <w:noProof/>
                <w:sz w:val="18"/>
              </w:rPr>
              <w:t>holder</w:t>
            </w:r>
            <w:r w:rsidR="006A04F1">
              <w:rPr>
                <w:rFonts w:ascii="Helvetica" w:hAnsi="Helvetica"/>
                <w:noProof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sz w:val="18"/>
              </w:rPr>
              <w:t>}}</w:t>
            </w:r>
          </w:p>
          <w:p w14:paraId="79CD4AEC" w14:textId="578DF4A5" w:rsidR="0075021F" w:rsidRPr="00601607" w:rsidRDefault="00C650F4" w:rsidP="005C3D9C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{{bank_account_number</w:t>
            </w:r>
            <w:r w:rsidR="006A04F1">
              <w:rPr>
                <w:rFonts w:ascii="Helvetica" w:hAnsi="Helvetica"/>
                <w:noProof/>
                <w:sz w:val="18"/>
              </w:rPr>
              <w:t>: Text</w:t>
            </w:r>
            <w:r w:rsidR="00FA758F" w:rsidRPr="00601607">
              <w:rPr>
                <w:rFonts w:ascii="Helvetica" w:hAnsi="Helvetica"/>
                <w:noProof/>
                <w:sz w:val="18"/>
              </w:rPr>
              <w:t>}}</w:t>
            </w:r>
          </w:p>
          <w:p w14:paraId="0627A02A" w14:textId="1B0E6760" w:rsidR="00657CA2" w:rsidRPr="00601607" w:rsidRDefault="00C650F4" w:rsidP="00657CA2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{{bank_sortcode</w:t>
            </w:r>
            <w:r w:rsidR="006A04F1">
              <w:rPr>
                <w:rFonts w:ascii="Helvetica" w:hAnsi="Helvetica"/>
                <w:noProof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sz w:val="18"/>
              </w:rPr>
              <w:t>}}</w:t>
            </w:r>
          </w:p>
          <w:p w14:paraId="27D1F426" w14:textId="6E8DBE8F" w:rsidR="009802E2" w:rsidRPr="00601607" w:rsidRDefault="009802E2" w:rsidP="00657CA2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{{bank_iban</w:t>
            </w:r>
            <w:r w:rsidR="006A04F1">
              <w:rPr>
                <w:rFonts w:ascii="Helvetica" w:hAnsi="Helvetica"/>
                <w:noProof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sz w:val="18"/>
              </w:rPr>
              <w:t>}}</w:t>
            </w:r>
          </w:p>
          <w:p w14:paraId="53C03752" w14:textId="58AFD59A" w:rsidR="009802E2" w:rsidRPr="00601607" w:rsidRDefault="009802E2" w:rsidP="00657CA2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>{{bank_swift</w:t>
            </w:r>
            <w:r w:rsidR="006A04F1">
              <w:rPr>
                <w:rFonts w:ascii="Helvetica" w:hAnsi="Helvetica"/>
                <w:noProof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sz w:val="18"/>
              </w:rPr>
              <w:t>}}</w:t>
            </w:r>
          </w:p>
        </w:tc>
      </w:tr>
      <w:tr w:rsidR="00657CA2" w:rsidRPr="00601607" w14:paraId="72AE733A" w14:textId="77777777" w:rsidTr="00330E60">
        <w:tc>
          <w:tcPr>
            <w:tcW w:w="9736" w:type="dxa"/>
            <w:gridSpan w:val="2"/>
          </w:tcPr>
          <w:p w14:paraId="086855FD" w14:textId="4CBB28CB" w:rsidR="00657CA2" w:rsidRPr="00601607" w:rsidRDefault="00657CA2" w:rsidP="00657CA2">
            <w:pPr>
              <w:pStyle w:val="ContactInfo"/>
              <w:spacing w:before="0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sz w:val="18"/>
              </w:rPr>
              <w:t xml:space="preserve">Payment is required within </w:t>
            </w:r>
            <w:r w:rsidR="00AD2ABE">
              <w:rPr>
                <w:rFonts w:ascii="Helvetica" w:hAnsi="Helvetica"/>
                <w:noProof/>
                <w:sz w:val="18"/>
              </w:rPr>
              <w:t>21</w:t>
            </w:r>
            <w:r w:rsidRPr="00601607">
              <w:rPr>
                <w:rFonts w:ascii="Helvetica" w:hAnsi="Helvetica"/>
                <w:noProof/>
                <w:sz w:val="18"/>
              </w:rPr>
              <w:t xml:space="preserve"> days of being received. If you have any questions or difficulties please don’t hesitate to get in touch.</w:t>
            </w:r>
          </w:p>
          <w:p w14:paraId="706520F6" w14:textId="367336D4" w:rsidR="001A236A" w:rsidRPr="00601607" w:rsidRDefault="00F665D0" w:rsidP="00657CA2">
            <w:pPr>
              <w:pStyle w:val="ContactInfo"/>
              <w:spacing w:before="0"/>
              <w:jc w:val="left"/>
              <w:rPr>
                <w:rFonts w:ascii="Helvetica" w:hAnsi="Helvetica"/>
                <w:noProof/>
                <w:sz w:val="18"/>
              </w:rPr>
            </w:pPr>
            <w:r w:rsidRPr="00601607">
              <w:rPr>
                <w:rFonts w:ascii="Helvetica" w:hAnsi="Helvetica"/>
                <w:noProof/>
                <w:color w:val="FF0000"/>
                <w:sz w:val="18"/>
              </w:rPr>
              <w:t>{%</w:t>
            </w:r>
            <w:r w:rsidR="009B11E5" w:rsidRPr="00601607">
              <w:rPr>
                <w:rFonts w:ascii="Helvetica" w:hAnsi="Helvetica"/>
                <w:noProof/>
                <w:color w:val="FF0000"/>
                <w:sz w:val="18"/>
              </w:rPr>
              <w:t>p</w:t>
            </w:r>
            <w:r w:rsidRPr="00601607">
              <w:rPr>
                <w:rFonts w:ascii="Helvetica" w:hAnsi="Helvetica"/>
                <w:noProof/>
                <w:color w:val="FF0000"/>
                <w:sz w:val="18"/>
              </w:rPr>
              <w:t xml:space="preserve"> endif %}</w:t>
            </w:r>
          </w:p>
        </w:tc>
      </w:tr>
    </w:tbl>
    <w:p w14:paraId="72746A5A" w14:textId="77777777" w:rsidR="002B641B" w:rsidRPr="00601607" w:rsidRDefault="002B641B" w:rsidP="005D1516">
      <w:pPr>
        <w:pStyle w:val="ContactInfo"/>
        <w:spacing w:line="276" w:lineRule="auto"/>
        <w:jc w:val="left"/>
        <w:rPr>
          <w:rFonts w:ascii="Helvetica" w:hAnsi="Helvetica"/>
          <w:noProof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649"/>
      </w:tblGrid>
      <w:tr w:rsidR="002B641B" w:rsidRPr="00601607" w14:paraId="7E3714FA" w14:textId="77777777" w:rsidTr="00037838">
        <w:tc>
          <w:tcPr>
            <w:tcW w:w="993" w:type="dxa"/>
          </w:tcPr>
          <w:p w14:paraId="5F25C59D" w14:textId="67BDBABB" w:rsidR="002B641B" w:rsidRPr="00601607" w:rsidRDefault="00730346" w:rsidP="00585C2D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  <w:t>Name:</w:t>
            </w:r>
          </w:p>
          <w:p w14:paraId="44C82406" w14:textId="26901A68" w:rsidR="00093F5E" w:rsidRPr="00601607" w:rsidRDefault="00093F5E" w:rsidP="00585C2D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  <w:t>Company</w:t>
            </w:r>
            <w:r w:rsidR="000D6994"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  <w:t>:</w:t>
            </w:r>
          </w:p>
          <w:p w14:paraId="471B0043" w14:textId="05D48392" w:rsidR="002B641B" w:rsidRPr="00601607" w:rsidRDefault="00C86943" w:rsidP="00585C2D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</w:pPr>
            <w:r w:rsidRPr="00601607">
              <w:rPr>
                <w:rFonts w:ascii="Helvetica" w:hAnsi="Helvetica"/>
                <w:b/>
                <w:bCs/>
                <w:noProof/>
                <w:color w:val="000000" w:themeColor="text1"/>
                <w:sz w:val="18"/>
              </w:rPr>
              <w:t>Address:</w:t>
            </w:r>
          </w:p>
          <w:p w14:paraId="71E5D737" w14:textId="000D746C" w:rsidR="002B641B" w:rsidRPr="00601607" w:rsidRDefault="002B641B" w:rsidP="00585C2D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sz w:val="18"/>
              </w:rPr>
            </w:pPr>
          </w:p>
        </w:tc>
        <w:tc>
          <w:tcPr>
            <w:tcW w:w="8743" w:type="dxa"/>
          </w:tcPr>
          <w:p w14:paraId="59C4E3CD" w14:textId="2AFC65C5" w:rsidR="00730346" w:rsidRPr="00601607" w:rsidRDefault="00730346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{{first_name</w:t>
            </w:r>
            <w:r w:rsidR="00B936CB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 {{last_name</w:t>
            </w:r>
            <w:r w:rsidR="00B936CB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</w:t>
            </w:r>
          </w:p>
          <w:p w14:paraId="711CB970" w14:textId="4E6DEDEB" w:rsidR="00093F5E" w:rsidRPr="00601607" w:rsidRDefault="00093F5E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{{company</w:t>
            </w:r>
            <w:r w:rsidR="00B936CB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</w:t>
            </w:r>
          </w:p>
          <w:p w14:paraId="7F8A7F4B" w14:textId="0D2E0299" w:rsidR="00C86943" w:rsidRPr="00601607" w:rsidRDefault="00C86943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{{street_address</w:t>
            </w:r>
            <w:r w:rsidR="007723B8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="000A4A6A"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</w:t>
            </w:r>
          </w:p>
          <w:p w14:paraId="7F424C24" w14:textId="23EF45E5" w:rsidR="00C86943" w:rsidRPr="00601607" w:rsidRDefault="00C86943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{{city</w:t>
            </w:r>
            <w:r w:rsidR="007723B8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</w:t>
            </w:r>
          </w:p>
          <w:p w14:paraId="2D6FF07F" w14:textId="6B7E2941" w:rsidR="00C86943" w:rsidRPr="00601607" w:rsidRDefault="00C86943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{{state_province</w:t>
            </w:r>
            <w:r w:rsidR="007723B8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 xml:space="preserve">}} </w:t>
            </w:r>
          </w:p>
          <w:p w14:paraId="3A6A15DF" w14:textId="7BE6D255" w:rsidR="00C86943" w:rsidRPr="00601607" w:rsidRDefault="00C86943" w:rsidP="00C86943">
            <w:pPr>
              <w:pStyle w:val="Right-alignedtext"/>
              <w:spacing w:line="276" w:lineRule="auto"/>
              <w:jc w:val="left"/>
              <w:rPr>
                <w:rFonts w:ascii="Helvetica" w:hAnsi="Helvetica"/>
                <w:noProof/>
                <w:color w:val="000000" w:themeColor="text1"/>
                <w:szCs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{{postal_code</w:t>
            </w:r>
            <w:r w:rsidR="007723B8">
              <w:rPr>
                <w:rFonts w:ascii="Helvetica" w:hAnsi="Helvetica"/>
                <w:noProof/>
                <w:color w:val="000000" w:themeColor="text1"/>
                <w:szCs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Cs w:val="18"/>
              </w:rPr>
              <w:t>}}</w:t>
            </w:r>
          </w:p>
          <w:p w14:paraId="7C26F94E" w14:textId="56B30ACA" w:rsidR="002B641B" w:rsidRPr="00601607" w:rsidRDefault="00C86943" w:rsidP="00C86943">
            <w:pPr>
              <w:pStyle w:val="ContactInfo"/>
              <w:spacing w:before="0" w:line="276" w:lineRule="auto"/>
              <w:jc w:val="left"/>
              <w:rPr>
                <w:rFonts w:ascii="Helvetica" w:hAnsi="Helvetica"/>
                <w:noProof/>
                <w:color w:val="000000" w:themeColor="text1"/>
                <w:sz w:val="18"/>
              </w:rPr>
            </w:pPr>
            <w:r w:rsidRPr="00601607">
              <w:rPr>
                <w:rFonts w:ascii="Helvetica" w:hAnsi="Helvetica"/>
                <w:noProof/>
                <w:color w:val="000000" w:themeColor="text1"/>
                <w:sz w:val="18"/>
              </w:rPr>
              <w:t>{{country</w:t>
            </w:r>
            <w:r w:rsidR="003B4568">
              <w:rPr>
                <w:rFonts w:ascii="Helvetica" w:hAnsi="Helvetica"/>
                <w:noProof/>
                <w:color w:val="000000" w:themeColor="text1"/>
                <w:sz w:val="18"/>
              </w:rPr>
              <w:t>: Text</w:t>
            </w:r>
            <w:r w:rsidRPr="00601607">
              <w:rPr>
                <w:rFonts w:ascii="Helvetica" w:hAnsi="Helvetica"/>
                <w:noProof/>
                <w:color w:val="000000" w:themeColor="text1"/>
                <w:sz w:val="18"/>
              </w:rPr>
              <w:t>}}</w:t>
            </w:r>
          </w:p>
        </w:tc>
      </w:tr>
    </w:tbl>
    <w:p w14:paraId="04D4CC9A" w14:textId="47FCAF66" w:rsidR="002B641B" w:rsidRPr="00601607" w:rsidRDefault="002B641B" w:rsidP="00E623E7">
      <w:pPr>
        <w:pStyle w:val="ContactInfo"/>
        <w:spacing w:line="276" w:lineRule="auto"/>
        <w:jc w:val="left"/>
        <w:rPr>
          <w:rFonts w:ascii="Helvetica" w:hAnsi="Helvetica"/>
          <w:noProof/>
          <w:sz w:val="18"/>
        </w:rPr>
      </w:pPr>
    </w:p>
    <w:sectPr w:rsidR="002B641B" w:rsidRPr="00601607" w:rsidSect="004D67AE">
      <w:footerReference w:type="default" r:id="rId7"/>
      <w:footerReference w:type="first" r:id="rId8"/>
      <w:pgSz w:w="11906" w:h="16838" w:code="9"/>
      <w:pgMar w:top="1440" w:right="1080" w:bottom="108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28314" w14:textId="77777777" w:rsidR="00866BEC" w:rsidRDefault="00866BEC" w:rsidP="00DA124E">
      <w:r>
        <w:separator/>
      </w:r>
    </w:p>
  </w:endnote>
  <w:endnote w:type="continuationSeparator" w:id="0">
    <w:p w14:paraId="3272C356" w14:textId="77777777" w:rsidR="00866BEC" w:rsidRDefault="00866BE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9A46B" w14:textId="7BA99D05" w:rsidR="00DA124E" w:rsidRPr="00235D9E" w:rsidRDefault="004D67AE">
    <w:pPr>
      <w:pStyle w:val="Footer"/>
      <w:rPr>
        <w:rFonts w:ascii="Helvetica" w:hAnsi="Helvetica"/>
        <w:color w:val="000000" w:themeColor="text1"/>
        <w:sz w:val="16"/>
        <w:szCs w:val="16"/>
      </w:rPr>
    </w:pPr>
    <w:r>
      <w:rPr>
        <w:rFonts w:ascii="Helvetica" w:hAnsi="Helvetica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4D4DAE72" wp14:editId="0A7268DF">
          <wp:simplePos x="0" y="0"/>
          <wp:positionH relativeFrom="column">
            <wp:posOffset>5902960</wp:posOffset>
          </wp:positionH>
          <wp:positionV relativeFrom="paragraph">
            <wp:posOffset>-195873</wp:posOffset>
          </wp:positionV>
          <wp:extent cx="354965" cy="354965"/>
          <wp:effectExtent l="0" t="0" r="635" b="0"/>
          <wp:wrapSquare wrapText="bothSides"/>
          <wp:docPr id="248211606" name="Picture 1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211606" name="Picture 1" descr="A red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65" cy="354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5866">
      <w:rPr>
        <w:rFonts w:ascii="Helvetica" w:hAnsi="Helvetica"/>
        <w:color w:val="000000" w:themeColor="text1"/>
        <w:sz w:val="16"/>
        <w:szCs w:val="16"/>
      </w:rPr>
      <w:t>t</w:t>
    </w:r>
    <w:r w:rsidR="00691822">
      <w:rPr>
        <w:rFonts w:ascii="Helvetica" w:hAnsi="Helvetica"/>
        <w:color w:val="000000" w:themeColor="text1"/>
        <w:sz w:val="16"/>
        <w:szCs w:val="16"/>
      </w:rPr>
      <w:t xml:space="preserve">: </w:t>
    </w:r>
    <w:r w:rsidR="00235D9E">
      <w:rPr>
        <w:rFonts w:ascii="Helvetica" w:hAnsi="Helvetica"/>
        <w:color w:val="000000" w:themeColor="text1"/>
        <w:sz w:val="16"/>
        <w:szCs w:val="16"/>
      </w:rPr>
      <w:t>{{telephone</w:t>
    </w:r>
    <w:r w:rsidR="004A0378">
      <w:rPr>
        <w:rFonts w:ascii="Helvetica" w:hAnsi="Helvetica"/>
        <w:color w:val="000000" w:themeColor="text1"/>
        <w:sz w:val="16"/>
        <w:szCs w:val="16"/>
      </w:rPr>
      <w:t>: Text</w:t>
    </w:r>
    <w:r w:rsidR="00235D9E">
      <w:rPr>
        <w:rFonts w:ascii="Helvetica" w:hAnsi="Helvetica"/>
        <w:color w:val="000000" w:themeColor="text1"/>
        <w:sz w:val="16"/>
        <w:szCs w:val="16"/>
      </w:rPr>
      <w:t>}}</w:t>
    </w:r>
    <w:r w:rsidR="009C5866">
      <w:rPr>
        <w:rFonts w:ascii="Helvetica" w:hAnsi="Helvetica"/>
        <w:color w:val="000000" w:themeColor="text1"/>
        <w:sz w:val="16"/>
        <w:szCs w:val="16"/>
      </w:rPr>
      <w:t xml:space="preserve"> </w:t>
    </w:r>
    <w:r w:rsidR="00390CD4">
      <w:rPr>
        <w:rFonts w:ascii="Helvetica" w:hAnsi="Helvetica"/>
        <w:color w:val="000000" w:themeColor="text1"/>
        <w:sz w:val="16"/>
        <w:szCs w:val="16"/>
      </w:rPr>
      <w:tab/>
    </w:r>
    <w:r w:rsidR="009C5866">
      <w:rPr>
        <w:rFonts w:ascii="Helvetica" w:hAnsi="Helvetica"/>
        <w:color w:val="000000" w:themeColor="text1"/>
        <w:sz w:val="16"/>
        <w:szCs w:val="16"/>
      </w:rPr>
      <w:t>e</w:t>
    </w:r>
    <w:r w:rsidR="00691822">
      <w:rPr>
        <w:rFonts w:ascii="Helvetica" w:hAnsi="Helvetica"/>
        <w:color w:val="000000" w:themeColor="text1"/>
        <w:sz w:val="16"/>
        <w:szCs w:val="16"/>
      </w:rPr>
      <w:t xml:space="preserve">: </w:t>
    </w:r>
    <w:r w:rsidR="00235D9E">
      <w:rPr>
        <w:rFonts w:ascii="Helvetica" w:hAnsi="Helvetica"/>
        <w:color w:val="000000" w:themeColor="text1"/>
        <w:sz w:val="16"/>
        <w:szCs w:val="16"/>
      </w:rPr>
      <w:t>{{email</w:t>
    </w:r>
    <w:r w:rsidR="004A0378">
      <w:rPr>
        <w:rFonts w:ascii="Helvetica" w:hAnsi="Helvetica"/>
        <w:color w:val="000000" w:themeColor="text1"/>
        <w:sz w:val="16"/>
        <w:szCs w:val="16"/>
      </w:rPr>
      <w:t>: Text</w:t>
    </w:r>
    <w:r w:rsidR="00235D9E">
      <w:rPr>
        <w:rFonts w:ascii="Helvetica" w:hAnsi="Helvetica"/>
        <w:color w:val="000000" w:themeColor="text1"/>
        <w:sz w:val="16"/>
        <w:szCs w:val="16"/>
      </w:rPr>
      <w:t>}}</w:t>
    </w:r>
    <w:r w:rsidR="00691822">
      <w:rPr>
        <w:rFonts w:ascii="Helvetica" w:hAnsi="Helvetica"/>
        <w:color w:val="000000" w:themeColor="text1"/>
        <w:sz w:val="16"/>
        <w:szCs w:val="16"/>
      </w:rPr>
      <w:t xml:space="preserve"> </w:t>
    </w:r>
    <w:r w:rsidR="00390CD4">
      <w:rPr>
        <w:rFonts w:ascii="Helvetica" w:hAnsi="Helvetica"/>
        <w:color w:val="000000" w:themeColor="text1"/>
        <w:sz w:val="16"/>
        <w:szCs w:val="16"/>
      </w:rPr>
      <w:tab/>
    </w:r>
    <w:r w:rsidR="009C5866">
      <w:rPr>
        <w:rFonts w:ascii="Helvetica" w:hAnsi="Helvetica"/>
        <w:color w:val="000000" w:themeColor="text1"/>
        <w:sz w:val="16"/>
        <w:szCs w:val="16"/>
      </w:rPr>
      <w:t>w</w:t>
    </w:r>
    <w:r w:rsidR="00691822">
      <w:rPr>
        <w:rFonts w:ascii="Helvetica" w:hAnsi="Helvetica"/>
        <w:color w:val="000000" w:themeColor="text1"/>
        <w:sz w:val="16"/>
        <w:szCs w:val="16"/>
      </w:rPr>
      <w:t xml:space="preserve">: </w:t>
    </w:r>
    <w:r w:rsidR="00235D9E">
      <w:rPr>
        <w:rFonts w:ascii="Helvetica" w:hAnsi="Helvetica"/>
        <w:color w:val="000000" w:themeColor="text1"/>
        <w:sz w:val="16"/>
        <w:szCs w:val="16"/>
      </w:rPr>
      <w:t>{{website</w:t>
    </w:r>
    <w:r w:rsidR="004A0378">
      <w:rPr>
        <w:rFonts w:ascii="Helvetica" w:hAnsi="Helvetica"/>
        <w:color w:val="000000" w:themeColor="text1"/>
        <w:sz w:val="16"/>
        <w:szCs w:val="16"/>
      </w:rPr>
      <w:t>: Text</w:t>
    </w:r>
    <w:r w:rsidR="00235D9E">
      <w:rPr>
        <w:rFonts w:ascii="Helvetica" w:hAnsi="Helvetica"/>
        <w:color w:val="000000" w:themeColor="text1"/>
        <w:sz w:val="16"/>
        <w:szCs w:val="16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D5DF0" w14:textId="55999A3D" w:rsidR="00794AFA" w:rsidRDefault="000369B2">
    <w:pPr>
      <w:pStyle w:val="Footer"/>
      <w:rPr>
        <w:rFonts w:ascii="Helvetica" w:hAnsi="Helvetica"/>
        <w:color w:val="000000" w:themeColor="text1"/>
        <w:sz w:val="16"/>
        <w:szCs w:val="16"/>
      </w:rPr>
    </w:pPr>
    <w:r>
      <w:rPr>
        <w:rFonts w:ascii="Helvetica" w:hAnsi="Helvetica"/>
        <w:color w:val="000000" w:themeColor="text1"/>
        <w:sz w:val="16"/>
        <w:szCs w:val="16"/>
      </w:rPr>
      <w:t>{{</w:t>
    </w:r>
    <w:r w:rsidR="003D15F9">
      <w:rPr>
        <w:rFonts w:ascii="Helvetica" w:hAnsi="Helvetica"/>
        <w:color w:val="000000" w:themeColor="text1"/>
        <w:sz w:val="16"/>
        <w:szCs w:val="16"/>
      </w:rPr>
      <w:t>telephone</w:t>
    </w:r>
    <w:r>
      <w:rPr>
        <w:rFonts w:ascii="Helvetica" w:hAnsi="Helvetica"/>
        <w:color w:val="000000" w:themeColor="text1"/>
        <w:sz w:val="16"/>
        <w:szCs w:val="16"/>
      </w:rPr>
      <w:t>}}</w:t>
    </w:r>
  </w:p>
  <w:p w14:paraId="0C3B3611" w14:textId="2B9DF277" w:rsidR="00380A43" w:rsidRDefault="0005189D">
    <w:pPr>
      <w:pStyle w:val="Footer"/>
      <w:rPr>
        <w:rFonts w:ascii="Helvetica" w:hAnsi="Helvetica"/>
        <w:color w:val="000000" w:themeColor="text1"/>
        <w:sz w:val="16"/>
        <w:szCs w:val="16"/>
      </w:rPr>
    </w:pPr>
    <w:r>
      <w:rPr>
        <w:rFonts w:ascii="Helvetica" w:hAnsi="Helvetica"/>
        <w:color w:val="000000" w:themeColor="text1"/>
        <w:sz w:val="16"/>
        <w:szCs w:val="16"/>
      </w:rPr>
      <w:t>{{email}}</w:t>
    </w:r>
  </w:p>
  <w:p w14:paraId="0804A2F2" w14:textId="656B9193" w:rsidR="002C144B" w:rsidRPr="00633B37" w:rsidRDefault="00067444">
    <w:pPr>
      <w:pStyle w:val="Footer"/>
      <w:rPr>
        <w:rFonts w:ascii="Helvetica" w:hAnsi="Helvetica"/>
        <w:color w:val="000000" w:themeColor="text1"/>
        <w:sz w:val="16"/>
        <w:szCs w:val="16"/>
      </w:rPr>
    </w:pPr>
    <w:r w:rsidRPr="00067444">
      <w:rPr>
        <w:rFonts w:ascii="Helvetica" w:hAnsi="Helvetica"/>
        <w:noProof/>
        <w:color w:val="000000" w:themeColor="text1"/>
        <w:sz w:val="16"/>
        <w:szCs w:val="16"/>
      </w:rPr>
      <w:drawing>
        <wp:anchor distT="0" distB="0" distL="114300" distR="114300" simplePos="0" relativeHeight="251658240" behindDoc="1" locked="0" layoutInCell="1" allowOverlap="1" wp14:anchorId="0A6F2EC3" wp14:editId="5EE1DF5E">
          <wp:simplePos x="0" y="0"/>
          <wp:positionH relativeFrom="column">
            <wp:posOffset>5666105</wp:posOffset>
          </wp:positionH>
          <wp:positionV relativeFrom="paragraph">
            <wp:posOffset>318770</wp:posOffset>
          </wp:positionV>
          <wp:extent cx="1079500" cy="133350"/>
          <wp:effectExtent l="0" t="0" r="0" b="6350"/>
          <wp:wrapTight wrapText="bothSides">
            <wp:wrapPolygon edited="0">
              <wp:start x="0" y="0"/>
              <wp:lineTo x="0" y="20571"/>
              <wp:lineTo x="21346" y="20571"/>
              <wp:lineTo x="21346" y="4114"/>
              <wp:lineTo x="15247" y="0"/>
              <wp:lineTo x="0" y="0"/>
            </wp:wrapPolygon>
          </wp:wrapTight>
          <wp:docPr id="6980899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2048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13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9B2">
      <w:rPr>
        <w:rFonts w:ascii="Helvetica" w:hAnsi="Helvetica"/>
        <w:color w:val="000000" w:themeColor="text1"/>
        <w:sz w:val="16"/>
        <w:szCs w:val="16"/>
      </w:rPr>
      <w:t>{{website}}</w:t>
    </w:r>
    <w:r w:rsidR="00536275">
      <w:rPr>
        <w:rFonts w:ascii="Helvetica" w:hAnsi="Helvetica"/>
        <w:color w:val="000000" w:themeColor="text1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BE12A" w14:textId="77777777" w:rsidR="00866BEC" w:rsidRDefault="00866BEC" w:rsidP="00DA124E">
      <w:r>
        <w:separator/>
      </w:r>
    </w:p>
  </w:footnote>
  <w:footnote w:type="continuationSeparator" w:id="0">
    <w:p w14:paraId="7527921C" w14:textId="77777777" w:rsidR="00866BEC" w:rsidRDefault="00866BE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CD"/>
    <w:rsid w:val="00002D89"/>
    <w:rsid w:val="00003EC7"/>
    <w:rsid w:val="00016802"/>
    <w:rsid w:val="00016EEA"/>
    <w:rsid w:val="00017EBC"/>
    <w:rsid w:val="000369B2"/>
    <w:rsid w:val="00037838"/>
    <w:rsid w:val="000479C1"/>
    <w:rsid w:val="0005189D"/>
    <w:rsid w:val="00066EFC"/>
    <w:rsid w:val="00067444"/>
    <w:rsid w:val="000831D0"/>
    <w:rsid w:val="00084A50"/>
    <w:rsid w:val="00084EAE"/>
    <w:rsid w:val="000856F7"/>
    <w:rsid w:val="000905C9"/>
    <w:rsid w:val="00093749"/>
    <w:rsid w:val="00093F5E"/>
    <w:rsid w:val="000A4035"/>
    <w:rsid w:val="000A4A6A"/>
    <w:rsid w:val="000A7B39"/>
    <w:rsid w:val="000C0493"/>
    <w:rsid w:val="000D4B7B"/>
    <w:rsid w:val="000D6994"/>
    <w:rsid w:val="000E0439"/>
    <w:rsid w:val="000F3D19"/>
    <w:rsid w:val="000F4331"/>
    <w:rsid w:val="00102311"/>
    <w:rsid w:val="001023CF"/>
    <w:rsid w:val="00117E4D"/>
    <w:rsid w:val="0013028A"/>
    <w:rsid w:val="00141CC5"/>
    <w:rsid w:val="0014486A"/>
    <w:rsid w:val="00144D9A"/>
    <w:rsid w:val="00161833"/>
    <w:rsid w:val="0018377F"/>
    <w:rsid w:val="00183D34"/>
    <w:rsid w:val="00193186"/>
    <w:rsid w:val="001944BE"/>
    <w:rsid w:val="001A045C"/>
    <w:rsid w:val="001A236A"/>
    <w:rsid w:val="001B01CB"/>
    <w:rsid w:val="001D1A99"/>
    <w:rsid w:val="001D4ABB"/>
    <w:rsid w:val="001D6BF2"/>
    <w:rsid w:val="001E3FAE"/>
    <w:rsid w:val="001F6CE3"/>
    <w:rsid w:val="001F74B7"/>
    <w:rsid w:val="00202AC9"/>
    <w:rsid w:val="00207A73"/>
    <w:rsid w:val="00211EF5"/>
    <w:rsid w:val="00215E2B"/>
    <w:rsid w:val="00225A69"/>
    <w:rsid w:val="00226066"/>
    <w:rsid w:val="00233A53"/>
    <w:rsid w:val="00235D9E"/>
    <w:rsid w:val="00236DA8"/>
    <w:rsid w:val="00242588"/>
    <w:rsid w:val="00246908"/>
    <w:rsid w:val="00253682"/>
    <w:rsid w:val="00257542"/>
    <w:rsid w:val="0028076C"/>
    <w:rsid w:val="002914E0"/>
    <w:rsid w:val="002A0C1B"/>
    <w:rsid w:val="002A2B8A"/>
    <w:rsid w:val="002A3398"/>
    <w:rsid w:val="002B0A97"/>
    <w:rsid w:val="002B5A9F"/>
    <w:rsid w:val="002B641B"/>
    <w:rsid w:val="002C1166"/>
    <w:rsid w:val="002C144B"/>
    <w:rsid w:val="002C31B5"/>
    <w:rsid w:val="002D1DBB"/>
    <w:rsid w:val="002D5652"/>
    <w:rsid w:val="002E4CF0"/>
    <w:rsid w:val="002E7561"/>
    <w:rsid w:val="002F145D"/>
    <w:rsid w:val="002F405A"/>
    <w:rsid w:val="002F4591"/>
    <w:rsid w:val="0030651A"/>
    <w:rsid w:val="003065ED"/>
    <w:rsid w:val="00307A82"/>
    <w:rsid w:val="003315B7"/>
    <w:rsid w:val="003327B8"/>
    <w:rsid w:val="00335034"/>
    <w:rsid w:val="003370C3"/>
    <w:rsid w:val="003413A1"/>
    <w:rsid w:val="00341672"/>
    <w:rsid w:val="003525FA"/>
    <w:rsid w:val="003547D1"/>
    <w:rsid w:val="0035608E"/>
    <w:rsid w:val="00367648"/>
    <w:rsid w:val="00371ED4"/>
    <w:rsid w:val="00380A43"/>
    <w:rsid w:val="00385CE7"/>
    <w:rsid w:val="00390027"/>
    <w:rsid w:val="00390CD4"/>
    <w:rsid w:val="003921DB"/>
    <w:rsid w:val="00397A0D"/>
    <w:rsid w:val="003A2EA8"/>
    <w:rsid w:val="003A6501"/>
    <w:rsid w:val="003B0CDB"/>
    <w:rsid w:val="003B16A4"/>
    <w:rsid w:val="003B4568"/>
    <w:rsid w:val="003B4827"/>
    <w:rsid w:val="003C455D"/>
    <w:rsid w:val="003D0C1D"/>
    <w:rsid w:val="003D15F9"/>
    <w:rsid w:val="003D426C"/>
    <w:rsid w:val="003D4327"/>
    <w:rsid w:val="003E105C"/>
    <w:rsid w:val="003F1658"/>
    <w:rsid w:val="0041750D"/>
    <w:rsid w:val="004532E1"/>
    <w:rsid w:val="0045543A"/>
    <w:rsid w:val="004556EC"/>
    <w:rsid w:val="00464C00"/>
    <w:rsid w:val="0047018E"/>
    <w:rsid w:val="0047572F"/>
    <w:rsid w:val="004810F8"/>
    <w:rsid w:val="00483522"/>
    <w:rsid w:val="00484BED"/>
    <w:rsid w:val="004A0378"/>
    <w:rsid w:val="004A576A"/>
    <w:rsid w:val="004A7700"/>
    <w:rsid w:val="004B248A"/>
    <w:rsid w:val="004B24DD"/>
    <w:rsid w:val="004D1371"/>
    <w:rsid w:val="004D43A8"/>
    <w:rsid w:val="004D67AE"/>
    <w:rsid w:val="004E496A"/>
    <w:rsid w:val="004E6706"/>
    <w:rsid w:val="004F2FC4"/>
    <w:rsid w:val="00502760"/>
    <w:rsid w:val="005076F9"/>
    <w:rsid w:val="005302CD"/>
    <w:rsid w:val="00531369"/>
    <w:rsid w:val="00536275"/>
    <w:rsid w:val="00541600"/>
    <w:rsid w:val="00541768"/>
    <w:rsid w:val="00555F0E"/>
    <w:rsid w:val="0056273C"/>
    <w:rsid w:val="00565439"/>
    <w:rsid w:val="0057344E"/>
    <w:rsid w:val="0057563C"/>
    <w:rsid w:val="00586EC6"/>
    <w:rsid w:val="00590C6A"/>
    <w:rsid w:val="005A0213"/>
    <w:rsid w:val="005D1516"/>
    <w:rsid w:val="005D25AD"/>
    <w:rsid w:val="005D3B53"/>
    <w:rsid w:val="005D6A3F"/>
    <w:rsid w:val="005E117D"/>
    <w:rsid w:val="005F4214"/>
    <w:rsid w:val="00601607"/>
    <w:rsid w:val="00602335"/>
    <w:rsid w:val="00603E77"/>
    <w:rsid w:val="006248E6"/>
    <w:rsid w:val="00633B37"/>
    <w:rsid w:val="006350A1"/>
    <w:rsid w:val="00637F45"/>
    <w:rsid w:val="00657CA2"/>
    <w:rsid w:val="006740A1"/>
    <w:rsid w:val="00684F67"/>
    <w:rsid w:val="00691822"/>
    <w:rsid w:val="006942E6"/>
    <w:rsid w:val="006A04F1"/>
    <w:rsid w:val="006A0723"/>
    <w:rsid w:val="006A1218"/>
    <w:rsid w:val="006A4BA0"/>
    <w:rsid w:val="006B351F"/>
    <w:rsid w:val="006B4F86"/>
    <w:rsid w:val="006D0CEB"/>
    <w:rsid w:val="006D5373"/>
    <w:rsid w:val="006E03DE"/>
    <w:rsid w:val="006E78A3"/>
    <w:rsid w:val="006F3131"/>
    <w:rsid w:val="006F400D"/>
    <w:rsid w:val="00721BE5"/>
    <w:rsid w:val="00730004"/>
    <w:rsid w:val="00730346"/>
    <w:rsid w:val="00731690"/>
    <w:rsid w:val="0075021F"/>
    <w:rsid w:val="00752813"/>
    <w:rsid w:val="00766F0C"/>
    <w:rsid w:val="00767D7F"/>
    <w:rsid w:val="00770996"/>
    <w:rsid w:val="00771C81"/>
    <w:rsid w:val="007723B8"/>
    <w:rsid w:val="007833B7"/>
    <w:rsid w:val="00783F97"/>
    <w:rsid w:val="00794AFA"/>
    <w:rsid w:val="007A2DFF"/>
    <w:rsid w:val="007A4F5E"/>
    <w:rsid w:val="007A5C34"/>
    <w:rsid w:val="007A5FDF"/>
    <w:rsid w:val="007B1C20"/>
    <w:rsid w:val="007B7DE3"/>
    <w:rsid w:val="007D0DAC"/>
    <w:rsid w:val="007D4E60"/>
    <w:rsid w:val="007E0A36"/>
    <w:rsid w:val="007E75E8"/>
    <w:rsid w:val="007F0412"/>
    <w:rsid w:val="00811290"/>
    <w:rsid w:val="00812885"/>
    <w:rsid w:val="00821358"/>
    <w:rsid w:val="0082138E"/>
    <w:rsid w:val="00825187"/>
    <w:rsid w:val="00836C22"/>
    <w:rsid w:val="00846FB5"/>
    <w:rsid w:val="00861AA3"/>
    <w:rsid w:val="00863E48"/>
    <w:rsid w:val="00865239"/>
    <w:rsid w:val="00866BEC"/>
    <w:rsid w:val="0088298A"/>
    <w:rsid w:val="00883715"/>
    <w:rsid w:val="00883947"/>
    <w:rsid w:val="008943EF"/>
    <w:rsid w:val="008A29AD"/>
    <w:rsid w:val="008A3212"/>
    <w:rsid w:val="008A7E9E"/>
    <w:rsid w:val="008B0042"/>
    <w:rsid w:val="008B315C"/>
    <w:rsid w:val="008B640E"/>
    <w:rsid w:val="008C4390"/>
    <w:rsid w:val="008C5429"/>
    <w:rsid w:val="008C6BA9"/>
    <w:rsid w:val="008E5097"/>
    <w:rsid w:val="0090158E"/>
    <w:rsid w:val="0090763F"/>
    <w:rsid w:val="00913758"/>
    <w:rsid w:val="00920559"/>
    <w:rsid w:val="00932A0B"/>
    <w:rsid w:val="009331C6"/>
    <w:rsid w:val="00935B12"/>
    <w:rsid w:val="009373D1"/>
    <w:rsid w:val="009568AF"/>
    <w:rsid w:val="00961480"/>
    <w:rsid w:val="0096275F"/>
    <w:rsid w:val="0096442A"/>
    <w:rsid w:val="009652A0"/>
    <w:rsid w:val="00974FB7"/>
    <w:rsid w:val="00975E78"/>
    <w:rsid w:val="009802E2"/>
    <w:rsid w:val="00982211"/>
    <w:rsid w:val="0098342E"/>
    <w:rsid w:val="009865CE"/>
    <w:rsid w:val="009940F6"/>
    <w:rsid w:val="009B11E5"/>
    <w:rsid w:val="009B29AD"/>
    <w:rsid w:val="009C5866"/>
    <w:rsid w:val="009D0C82"/>
    <w:rsid w:val="009D0FE6"/>
    <w:rsid w:val="009D605A"/>
    <w:rsid w:val="009E7E8C"/>
    <w:rsid w:val="009F3F74"/>
    <w:rsid w:val="009F7DC8"/>
    <w:rsid w:val="00A12FB9"/>
    <w:rsid w:val="00A2654F"/>
    <w:rsid w:val="00A276F4"/>
    <w:rsid w:val="00A27CDD"/>
    <w:rsid w:val="00A56AEE"/>
    <w:rsid w:val="00A60DC4"/>
    <w:rsid w:val="00A63729"/>
    <w:rsid w:val="00A7537D"/>
    <w:rsid w:val="00A82089"/>
    <w:rsid w:val="00A830F9"/>
    <w:rsid w:val="00A93240"/>
    <w:rsid w:val="00AC600F"/>
    <w:rsid w:val="00AC6A6B"/>
    <w:rsid w:val="00AD2ABE"/>
    <w:rsid w:val="00AD4604"/>
    <w:rsid w:val="00AD607F"/>
    <w:rsid w:val="00AD6AA3"/>
    <w:rsid w:val="00AD7F3E"/>
    <w:rsid w:val="00AE25EA"/>
    <w:rsid w:val="00AE266B"/>
    <w:rsid w:val="00AF6AB4"/>
    <w:rsid w:val="00B21264"/>
    <w:rsid w:val="00B23523"/>
    <w:rsid w:val="00B27C07"/>
    <w:rsid w:val="00B61CEB"/>
    <w:rsid w:val="00B62AE1"/>
    <w:rsid w:val="00B77FA0"/>
    <w:rsid w:val="00B84DF7"/>
    <w:rsid w:val="00B9052D"/>
    <w:rsid w:val="00B911FE"/>
    <w:rsid w:val="00B936CB"/>
    <w:rsid w:val="00BB1861"/>
    <w:rsid w:val="00BB2765"/>
    <w:rsid w:val="00BF08BA"/>
    <w:rsid w:val="00BF7683"/>
    <w:rsid w:val="00C308CA"/>
    <w:rsid w:val="00C44783"/>
    <w:rsid w:val="00C4484C"/>
    <w:rsid w:val="00C4631C"/>
    <w:rsid w:val="00C53024"/>
    <w:rsid w:val="00C54CC5"/>
    <w:rsid w:val="00C567E6"/>
    <w:rsid w:val="00C6110A"/>
    <w:rsid w:val="00C650F4"/>
    <w:rsid w:val="00C72534"/>
    <w:rsid w:val="00C80275"/>
    <w:rsid w:val="00C82EE5"/>
    <w:rsid w:val="00C86943"/>
    <w:rsid w:val="00C933E0"/>
    <w:rsid w:val="00C96AC9"/>
    <w:rsid w:val="00C979FB"/>
    <w:rsid w:val="00CC03F2"/>
    <w:rsid w:val="00CC739D"/>
    <w:rsid w:val="00CF4E1C"/>
    <w:rsid w:val="00CF5D33"/>
    <w:rsid w:val="00D00E77"/>
    <w:rsid w:val="00D1060F"/>
    <w:rsid w:val="00D13122"/>
    <w:rsid w:val="00D240F7"/>
    <w:rsid w:val="00D262B6"/>
    <w:rsid w:val="00D27961"/>
    <w:rsid w:val="00D45686"/>
    <w:rsid w:val="00D46230"/>
    <w:rsid w:val="00D534D9"/>
    <w:rsid w:val="00D61142"/>
    <w:rsid w:val="00D62274"/>
    <w:rsid w:val="00D62BD5"/>
    <w:rsid w:val="00D67D05"/>
    <w:rsid w:val="00D7648C"/>
    <w:rsid w:val="00D8503D"/>
    <w:rsid w:val="00D85232"/>
    <w:rsid w:val="00D948F3"/>
    <w:rsid w:val="00DA124E"/>
    <w:rsid w:val="00DA23D4"/>
    <w:rsid w:val="00DA7F3D"/>
    <w:rsid w:val="00DB773E"/>
    <w:rsid w:val="00DD54E4"/>
    <w:rsid w:val="00DE3DFA"/>
    <w:rsid w:val="00DF32B2"/>
    <w:rsid w:val="00DF5E2F"/>
    <w:rsid w:val="00E10529"/>
    <w:rsid w:val="00E123D2"/>
    <w:rsid w:val="00E25324"/>
    <w:rsid w:val="00E259E5"/>
    <w:rsid w:val="00E25B71"/>
    <w:rsid w:val="00E26D2D"/>
    <w:rsid w:val="00E429E1"/>
    <w:rsid w:val="00E441F0"/>
    <w:rsid w:val="00E449D6"/>
    <w:rsid w:val="00E47DF6"/>
    <w:rsid w:val="00E50801"/>
    <w:rsid w:val="00E53407"/>
    <w:rsid w:val="00E61842"/>
    <w:rsid w:val="00E61B2E"/>
    <w:rsid w:val="00E623BF"/>
    <w:rsid w:val="00E623E7"/>
    <w:rsid w:val="00E70B6C"/>
    <w:rsid w:val="00E87249"/>
    <w:rsid w:val="00E87EE1"/>
    <w:rsid w:val="00EA546E"/>
    <w:rsid w:val="00EB59E9"/>
    <w:rsid w:val="00EC0F27"/>
    <w:rsid w:val="00EC219C"/>
    <w:rsid w:val="00EC23BD"/>
    <w:rsid w:val="00EC2F27"/>
    <w:rsid w:val="00ED71F6"/>
    <w:rsid w:val="00EE6B17"/>
    <w:rsid w:val="00EE75DF"/>
    <w:rsid w:val="00EF7DD7"/>
    <w:rsid w:val="00F23CCE"/>
    <w:rsid w:val="00F3531B"/>
    <w:rsid w:val="00F36AF2"/>
    <w:rsid w:val="00F51FA4"/>
    <w:rsid w:val="00F53936"/>
    <w:rsid w:val="00F663CF"/>
    <w:rsid w:val="00F665D0"/>
    <w:rsid w:val="00F734DA"/>
    <w:rsid w:val="00F73554"/>
    <w:rsid w:val="00F76A18"/>
    <w:rsid w:val="00F97820"/>
    <w:rsid w:val="00FA758F"/>
    <w:rsid w:val="00FB2524"/>
    <w:rsid w:val="00FC7C42"/>
    <w:rsid w:val="00FD225F"/>
    <w:rsid w:val="00FD7311"/>
    <w:rsid w:val="00FD76F3"/>
    <w:rsid w:val="00FE4A03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82F81D"/>
  <w15:docId w15:val="{1A0235CE-1164-6E45-B934-C6FF8037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C1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36A"/>
    <w:rPr>
      <w:rFonts w:ascii="Courier New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A23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236A"/>
  </w:style>
  <w:style w:type="character" w:customStyle="1" w:styleId="hljs-number">
    <w:name w:val="hljs-number"/>
    <w:basedOn w:val="DefaultParagraphFont"/>
    <w:rsid w:val="001A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rockell/Library/Containers/com.microsoft.Word/Data/Library/Application%20Support/Microsoft/Office/16.0/DTS/Search/%7bF51DE811-60CB-324C-8E83-4B7AA7F0E221%7dtf1640239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{F51DE811-60CB-324C-8E83-4B7AA7F0E221}tf16402397_win32.dotx</Template>
  <TotalTime>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>Nathan Rockell,</cp:keywords>
  <cp:lastModifiedBy>Nathan Rockell</cp:lastModifiedBy>
  <cp:revision>25</cp:revision>
  <cp:lastPrinted>2024-04-29T09:37:00Z</cp:lastPrinted>
  <dcterms:created xsi:type="dcterms:W3CDTF">2025-01-28T18:13:00Z</dcterms:created>
  <dcterms:modified xsi:type="dcterms:W3CDTF">2025-04-23T18:42:00Z</dcterms:modified>
  <cp:category/>
  <cp:version/>
</cp:coreProperties>
</file>